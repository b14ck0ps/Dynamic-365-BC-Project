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GridTable4"/>
        <w:tblpPr w:leftFromText="180" w:rightFromText="180" w:vertAnchor="text" w:tblpX="-365" w:tblpY="1"/>
        <w:tblW w:w="11149" w:type="dxa"/>
        <w:tblLayout w:type="fixed"/>
        <w:tblLook w:val="04A0" w:firstRow="1" w:lastRow="0" w:firstColumn="1" w:lastColumn="0" w:noHBand="0" w:noVBand="1"/>
      </w:tblPr>
      <w:tblGrid>
        <w:gridCol w:w="1176"/>
        <w:gridCol w:w="1550"/>
        <w:gridCol w:w="910"/>
        <w:gridCol w:w="1184"/>
        <w:gridCol w:w="1368"/>
        <w:gridCol w:w="1712"/>
        <w:gridCol w:w="877"/>
        <w:gridCol w:w="2372"/>
      </w:tblGrid>
      <w:tr w:rsidR="00891F66" w:rsidTr="00891F66" w14:paraId="1346DF2D" w14:textId="245A7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947A264CD2EE420BA7B623EEF5B46625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76" w:type="dxa"/>
              </w:tcPr>
              <w:p w:rsidRPr="007A2170" w:rsidR="00891F66" w:rsidP="00D870F2" w:rsidRDefault="00891F66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947A264CD2EE420BA7B623EEF5B46625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Content>
            <w:tc>
              <w:tcPr>
                <w:tcW w:w="1550" w:type="dxa"/>
              </w:tcPr>
              <w:p w:rsidRPr="007A2170" w:rsidR="00891F66" w:rsidP="00D870F2" w:rsidRDefault="00891F66" w14:paraId="32B8B139" w14:textId="77777777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947A264CD2EE420BA7B623EEF5B46625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Content>
            <w:tc>
              <w:tcPr>
                <w:tcW w:w="910" w:type="dxa"/>
              </w:tcPr>
              <w:p w:rsidRPr="007A2170" w:rsidR="00891F66" w:rsidP="00D870F2" w:rsidRDefault="00891F66" w14:paraId="7273B5AA" w14:textId="77777777">
                <w:pPr>
                  <w:pStyle w:val="Heading1"/>
                  <w:jc w:val="right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947A264CD2EE420BA7B623EEF5B46625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Content>
            <w:tc>
              <w:tcPr>
                <w:tcW w:w="1184" w:type="dxa"/>
              </w:tcPr>
              <w:p w:rsidRPr="007A2170" w:rsidR="00891F66" w:rsidP="00D870F2" w:rsidRDefault="00891F66" w14:paraId="5C0D326B" w14:textId="77777777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947A264CD2EE420BA7B623EEF5B46625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Content>
            <w:tc>
              <w:tcPr>
                <w:tcW w:w="1368" w:type="dxa"/>
              </w:tcPr>
              <w:p w:rsidR="00891F66" w:rsidP="00D870F2" w:rsidRDefault="00891F66" w14:paraId="01540FDC" w14:textId="77777777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947A264CD2EE420BA7B623EEF5B46625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Content>
            <w:tc>
              <w:tcPr>
                <w:tcW w:w="1712" w:type="dxa"/>
              </w:tcPr>
              <w:p w:rsidRPr="007A2170" w:rsidR="00891F66" w:rsidP="00D870F2" w:rsidRDefault="00891F66" w14:paraId="10F12E5C" w14:textId="27996F90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tc>
          <w:tcPr>
            <w:tcW w:w="877" w:type="dxa"/>
          </w:tcPr>
          <w:p w:rsidR="00891F66" w:rsidP="00D870F2" w:rsidRDefault="00891F66" w14:paraId="69C3A498" w14:textId="04B87070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sdt>
          <w:sdtPr>
            <w:alias w:val="#Nav: /Purchase_Header/ItemLineAmount_Lbl"/>
            <w:tag w:val="#Nav: Standard_Purchase_Order/1322"/>
            <w:id w:val="-1587685460"/>
            <w:placeholder>
              <w:docPart w:val="72A612EE777F4C5B961F3D0A76B56EFE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Content>
            <w:tc>
              <w:tcPr>
                <w:tcW w:w="2372" w:type="dxa"/>
              </w:tcPr>
              <w:p w:rsidRPr="007A2170" w:rsidR="00891F66" w:rsidP="00D870F2" w:rsidRDefault="00891F66" w14:paraId="0F8C452F" w14:textId="422D9541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91F66" w:rsidTr="00891F66" w14:paraId="5F606CF2" w14:textId="76D5E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891F66" w:rsidP="00D870F2" w:rsidRDefault="00891F66" w14:paraId="20EC7AEF" w14:textId="77777777">
            <w:pPr>
              <w:pStyle w:val="Heading1"/>
              <w:outlineLvl w:val="0"/>
            </w:pPr>
          </w:p>
        </w:tc>
        <w:tc>
          <w:tcPr>
            <w:tcW w:w="1550" w:type="dxa"/>
          </w:tcPr>
          <w:p w:rsidR="00891F66" w:rsidP="00D870F2" w:rsidRDefault="00891F66" w14:paraId="2B34D9C9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891F66" w:rsidP="00D870F2" w:rsidRDefault="00891F66" w14:paraId="2593C3A2" w14:textId="77777777">
            <w:pPr>
              <w:pStyle w:val="Heading1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:rsidR="00891F66" w:rsidP="00D870F2" w:rsidRDefault="00891F66" w14:paraId="30C4E43F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891F66" w:rsidP="00D870F2" w:rsidRDefault="00891F66" w14:paraId="0C752489" w14:textId="77777777">
            <w:pPr>
              <w:pStyle w:val="Heading1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891F66" w:rsidP="00D870F2" w:rsidRDefault="00891F66" w14:paraId="05075D39" w14:textId="77777777">
            <w:pPr>
              <w:pStyle w:val="Heading1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dxa"/>
          </w:tcPr>
          <w:p w:rsidR="00891F66" w:rsidP="00D870F2" w:rsidRDefault="00891F66" w14:paraId="1B5666EE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:rsidR="00891F66" w:rsidP="00D870F2" w:rsidRDefault="00891F66" w14:paraId="06900D71" w14:textId="118E4E16">
            <w:pPr>
              <w:pStyle w:val="Heading1"/>
              <w:jc w:val="righ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sdt>
        <w:sdtPr>
          <w:rPr>
            <w:b w:val="0"/>
            <w:bCs w:val="0"/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Content>
          <w:sdt>
            <w:sdtPr>
              <w:rPr>
                <w:b w:val="0"/>
                <w:bCs w:val="0"/>
                <w:sz w:val="20"/>
                <w:szCs w:val="20"/>
              </w:rPr>
              <w:id w:val="-326910685"/>
              <w:placeholder>
                <w:docPart w:val="545843BC9453434F99C89460FEFE25C8"/>
              </w:placeholder>
              <w15:repeatingSectionItem/>
            </w:sdtPr>
            <w:sdtContent>
              <w:tr w:rsidR="00891F66" w:rsidTr="00891F66" w14:paraId="49A377F8" w14:textId="01759966">
                <w:trPr>
                  <w:trHeight w:val="43"/>
                </w:trPr>
                <w:sdt>
                  <w:sdtPr>
                    <w:rPr>
                      <w:b w:val="0"/>
                      <w:bCs w:val="0"/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947A264CD2EE420BA7B623EEF5B46625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76" w:type="dxa"/>
                      </w:tcPr>
                      <w:p w:rsidRPr="001D4852" w:rsidR="00891F66" w:rsidP="00891F66" w:rsidRDefault="00891F66" w14:paraId="11406DA6" w14:textId="5F9485A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947A264CD2EE420BA7B623EEF5B46625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Content>
                    <w:tc>
                      <w:tcPr>
                        <w:tcW w:w="1550" w:type="dxa"/>
                      </w:tcPr>
                      <w:p w:rsidRPr="001D4852" w:rsidR="00891F66" w:rsidP="00891F66" w:rsidRDefault="00891F66" w14:paraId="6FBB407C" w14:textId="7777777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947A264CD2EE420BA7B623EEF5B46625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Content>
                    <w:tc>
                      <w:tcPr>
                        <w:tcW w:w="910" w:type="dxa"/>
                      </w:tcPr>
                      <w:p w:rsidRPr="001D4852" w:rsidR="00891F66" w:rsidP="00891F66" w:rsidRDefault="00891F66" w14:paraId="7DA5C450" w14:textId="7777777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947A264CD2EE420BA7B623EEF5B46625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Content>
                    <w:tc>
                      <w:tcPr>
                        <w:tcW w:w="1184" w:type="dxa"/>
                      </w:tcPr>
                      <w:p w:rsidRPr="001D4852" w:rsidR="00891F66" w:rsidP="00891F66" w:rsidRDefault="00891F66" w14:paraId="5B692739" w14:textId="7777777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947A264CD2EE420BA7B623EEF5B46625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891F66" w:rsidP="00891F66" w:rsidRDefault="00891F66" w14:paraId="6C12A0C7" w14:textId="7F293573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947A264CD2EE420BA7B623EEF5B46625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Content>
                    <w:tc>
                      <w:tcPr>
                        <w:tcW w:w="1712" w:type="dxa"/>
                      </w:tcPr>
                      <w:p w:rsidRPr="001D4852" w:rsidR="00891F66" w:rsidP="00891F66" w:rsidRDefault="00891F66" w14:paraId="21AEE1CA" w14:textId="4DFF5B5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Tax"/>
                    <w:tag w:val="#Nav: Standard_Purchase_Order/1322"/>
                    <w:id w:val="-1383777562"/>
                    <w:placeholder>
                      <w:docPart w:val="B5B4CC5092C14F7E90BB40225B10C2B9"/>
                    </w:placeholder>
                    <w:dataBinding w:prefixMappings="xmlns:ns0='urn:microsoft-dynamics-nav/reports/Standard_Purchase_Order/1322/'" w:xpath="/ns0:NavWordReportXmlPart[1]/ns0:Purchase_Header[1]/ns0:Purchase_Line[1]/ns0:Tax[1]" w:storeItemID="{7C9D7B99-3F0A-4DC8-9D28-B3E523DBEA5C}"/>
                    <w:text/>
                  </w:sdtPr>
                  <w:sdtContent>
                    <w:tc>
                      <w:tcPr>
                        <w:tcW w:w="877" w:type="dxa"/>
                      </w:tcPr>
                      <w:p w:rsidR="00891F66" w:rsidP="00891F66" w:rsidRDefault="00891F66" w14:paraId="0455A09F" w14:textId="1BD4CC1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Tax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947A264CD2EE420BA7B623EEF5B46625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Content>
                    <w:tc>
                      <w:tcPr>
                        <w:tcW w:w="2372" w:type="dxa"/>
                      </w:tcPr>
                      <w:p w:rsidRPr="001D4852" w:rsidR="00891F66" w:rsidP="00891F66" w:rsidRDefault="00891F66" w14:paraId="4D18C0A6" w14:textId="34E8C91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91F66" w:rsidTr="00891F66" w14:paraId="5C40C58E" w14:textId="39658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891F66" w:rsidP="00D870F2" w:rsidRDefault="00891F66" w14:paraId="1F3E52DE" w14:textId="77777777">
            <w:pPr>
              <w:pStyle w:val="Heading1"/>
              <w:outlineLvl w:val="0"/>
            </w:pPr>
          </w:p>
        </w:tc>
        <w:tc>
          <w:tcPr>
            <w:tcW w:w="1550" w:type="dxa"/>
          </w:tcPr>
          <w:p w:rsidR="00891F66" w:rsidP="00D870F2" w:rsidRDefault="00891F66" w14:paraId="34FDC619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891F66" w:rsidP="00D870F2" w:rsidRDefault="00891F66" w14:paraId="06A57072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:rsidR="00891F66" w:rsidP="00D870F2" w:rsidRDefault="00891F66" w14:paraId="13D78435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:rsidR="00891F66" w:rsidP="00D870F2" w:rsidRDefault="00891F66" w14:paraId="4DF7A0F9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2" w:type="dxa"/>
          </w:tcPr>
          <w:p w:rsidR="00891F66" w:rsidP="00D870F2" w:rsidRDefault="00891F66" w14:paraId="2FE74162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7" w:type="dxa"/>
          </w:tcPr>
          <w:p w:rsidR="00891F66" w:rsidP="00D870F2" w:rsidRDefault="00891F66" w14:paraId="619762A4" w14:textId="77777777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:rsidR="00891F66" w:rsidP="00D870F2" w:rsidRDefault="00891F66" w14:paraId="55C406AC" w14:textId="63FFA630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F66" w:rsidTr="00891F66" w14:paraId="1142AF37" w14:textId="3398F49F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891F66" w:rsidP="00D870F2" w:rsidRDefault="00891F66" w14:paraId="3BE7C6F5" w14:textId="77777777">
            <w:pPr>
              <w:pStyle w:val="NoSpacing"/>
            </w:pPr>
          </w:p>
        </w:tc>
        <w:tc>
          <w:tcPr>
            <w:tcW w:w="1550" w:type="dxa"/>
          </w:tcPr>
          <w:p w:rsidR="00891F66" w:rsidP="00D870F2" w:rsidRDefault="00891F66" w14:paraId="45C86DD6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891F66" w:rsidP="00D870F2" w:rsidRDefault="00891F66" w14:paraId="352A7380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:rsidR="00891F66" w:rsidP="00D870F2" w:rsidRDefault="00891F66" w14:paraId="389DB74A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947A264CD2EE420BA7B623EEF5B46625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Content>
            <w:tc>
              <w:tcPr>
                <w:tcW w:w="3080" w:type="dxa"/>
                <w:gridSpan w:val="2"/>
              </w:tcPr>
              <w:p w:rsidRPr="00C645A2" w:rsidR="00891F66" w:rsidP="00D870F2" w:rsidRDefault="00891F66" w14:paraId="158D57CB" w14:textId="77777777">
                <w:pPr>
                  <w:pStyle w:val="NoSpacing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tc>
          <w:tcPr>
            <w:tcW w:w="877" w:type="dxa"/>
          </w:tcPr>
          <w:p w:rsidR="00891F66" w:rsidP="00D870F2" w:rsidRDefault="00891F66" w14:paraId="09EDC4F5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685305BDBE794B1ABCF1CC70D48E2027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Content>
            <w:tc>
              <w:tcPr>
                <w:tcW w:w="2372" w:type="dxa"/>
              </w:tcPr>
              <w:p w:rsidRPr="00C645A2" w:rsidR="00891F66" w:rsidP="00961238" w:rsidRDefault="00891F66" w14:paraId="6A6DCC47" w14:textId="1C368EA6">
                <w:pPr>
                  <w:tabs>
                    <w:tab w:val="left" w:pos="255"/>
                    <w:tab w:val="right" w:pos="1706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891F66" w:rsidTr="00891F66" w14:paraId="1D651CF1" w14:textId="63E79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891F66" w:rsidP="00961238" w:rsidRDefault="00891F66" w14:paraId="2910CDBF" w14:textId="77777777">
            <w:pPr>
              <w:pStyle w:val="NoSpacing"/>
            </w:pPr>
          </w:p>
        </w:tc>
        <w:tc>
          <w:tcPr>
            <w:tcW w:w="1550" w:type="dxa"/>
          </w:tcPr>
          <w:p w:rsidR="00891F66" w:rsidP="00961238" w:rsidRDefault="00891F66" w14:paraId="04B1D981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0" w:type="dxa"/>
          </w:tcPr>
          <w:p w:rsidR="00891F66" w:rsidP="00961238" w:rsidRDefault="00891F66" w14:paraId="35F1D76C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4" w:type="dxa"/>
          </w:tcPr>
          <w:p w:rsidR="00891F66" w:rsidP="00961238" w:rsidRDefault="00891F66" w14:paraId="19E20E7F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0" w:type="dxa"/>
            <w:gridSpan w:val="2"/>
          </w:tcPr>
          <w:p w:rsidR="00891F66" w:rsidP="00961238" w:rsidRDefault="00891F66" w14:paraId="1052E3D3" w14:textId="533D4CF0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Tax</w:t>
            </w:r>
          </w:p>
        </w:tc>
        <w:tc>
          <w:tcPr>
            <w:tcW w:w="877" w:type="dxa"/>
          </w:tcPr>
          <w:p w:rsidR="00891F66" w:rsidP="00961238" w:rsidRDefault="00891F66" w14:paraId="56FAC648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sdt>
          <w:sdtPr>
            <w:rPr>
              <w:b/>
            </w:rPr>
            <w:id w:val="7625495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Tax[1]" w:storeItemID="{7C9D7B99-3F0A-4DC8-9D28-B3E523DBEA5C}"/>
            <w:text/>
            <w:alias w:val="#Nav: /Purchase_Header/Totals/TotalTax"/>
            <w:tag w:val="#Nav: Standard_Purchase_Order/1322"/>
          </w:sdtPr>
          <w:sdtContent>
            <w:tc>
              <w:tcPr>
                <w:tcW w:w="2372" w:type="dxa"/>
              </w:tcPr>
              <w:p w:rsidR="00891F66" w:rsidP="00961238" w:rsidRDefault="00891F66" w14:paraId="6D958D92" w14:textId="27CA69A7">
                <w:pPr>
                  <w:tabs>
                    <w:tab w:val="left" w:pos="255"/>
                    <w:tab w:val="right" w:pos="1706"/>
                  </w:tabs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r>
                  <w:rPr>
                    <w:b/>
                  </w:rPr>
                  <w:t>TotalTax</w:t>
                </w:r>
              </w:p>
            </w:tc>
          </w:sdtContent>
        </w:sdt>
      </w:tr>
      <w:tr w:rsidR="00891F66" w:rsidTr="00891F66" w14:paraId="6A629914" w14:textId="72F8FB17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891F66" w:rsidP="00961238" w:rsidRDefault="00891F66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1550" w:type="dxa"/>
          </w:tcPr>
          <w:p w:rsidR="00891F66" w:rsidP="00961238" w:rsidRDefault="00891F66" w14:paraId="67A0E794" w14:textId="77777777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10" w:type="dxa"/>
          </w:tcPr>
          <w:p w:rsidR="00891F66" w:rsidP="00961238" w:rsidRDefault="00891F66" w14:paraId="22E1062A" w14:textId="77777777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84" w:type="dxa"/>
          </w:tcPr>
          <w:p w:rsidR="00891F66" w:rsidP="00961238" w:rsidRDefault="00891F66" w14:paraId="2DB6343A" w14:textId="77777777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368" w:type="dxa"/>
          </w:tcPr>
          <w:p w:rsidR="00891F66" w:rsidP="00961238" w:rsidRDefault="00891F66" w14:paraId="41FE6D09" w14:textId="77777777">
            <w:pPr>
              <w:pStyle w:val="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sdt>
          <w:sdtPr>
            <w:alias w:val="#Nav: /Purchase_Header/Purchase_Line"/>
            <w:tag w:val="#Nav: Standard_Purchase_Order/1322"/>
            <w:id w:val="1102075981"/>
            <w:placeholder>
              <w:docPart w:val="27B364828E72429E92EB72C85D79FA71"/>
            </w:placeholder>
            <w:dataBinding w:prefixMappings="xmlns:ns0='urn:microsoft-dynamics-nav/reports/Standard_Purchase_Order/1322/'" w:xpath="/ns0:NavWordReportXmlPart[1]/ns0:Purchase_Header[1]/ns0:Purchase_Line[1]" w:storeItemID="{7C9D7B99-3F0A-4DC8-9D28-B3E523DBEA5C}"/>
            <w:text/>
          </w:sdtPr>
          <w:sdtContent>
            <w:tc>
              <w:tcPr>
                <w:tcW w:w="1712" w:type="dxa"/>
              </w:tcPr>
              <w:p w:rsidR="00891F66" w:rsidP="00961238" w:rsidRDefault="00891F66" w14:paraId="58A9D58C" w14:textId="77777777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tc>
          <w:tcPr>
            <w:tcW w:w="877" w:type="dxa"/>
          </w:tcPr>
          <w:p w:rsidR="00891F66" w:rsidP="00961238" w:rsidRDefault="00891F66" w14:paraId="62B8EBC9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#Nav: /Purchase_Header/Totals/TotalVATAmount"/>
            <w:tag w:val="#Nav: Standard_Purchase_Order/1322"/>
            <w:id w:val="145866456"/>
            <w:placeholder>
              <w:docPart w:val="27B364828E72429E92EB72C85D79FA71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Content>
            <w:tc>
              <w:tcPr>
                <w:tcW w:w="2372" w:type="dxa"/>
              </w:tcPr>
              <w:p w:rsidR="00891F66" w:rsidP="00961238" w:rsidRDefault="00891F66" w14:paraId="06724F8D" w14:textId="77777777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891F66" w:rsidTr="00891F66" w14:paraId="069A4241" w14:textId="39E29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891F66" w:rsidP="00961238" w:rsidRDefault="00891F66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1550" w:type="dxa"/>
          </w:tcPr>
          <w:p w:rsidR="00891F66" w:rsidP="00961238" w:rsidRDefault="00891F66" w14:paraId="48BD360D" w14:textId="77777777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910" w:type="dxa"/>
          </w:tcPr>
          <w:p w:rsidR="00891F66" w:rsidP="00961238" w:rsidRDefault="00891F66" w14:paraId="1DCF6924" w14:textId="77777777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84" w:type="dxa"/>
          </w:tcPr>
          <w:p w:rsidR="00891F66" w:rsidP="00961238" w:rsidRDefault="00891F66" w14:paraId="39014A71" w14:textId="77777777">
            <w:pPr>
              <w:pStyle w:val="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27B364828E72429E92EB72C85D79FA71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Content>
            <w:tc>
              <w:tcPr>
                <w:tcW w:w="3080" w:type="dxa"/>
                <w:gridSpan w:val="2"/>
              </w:tcPr>
              <w:p w:rsidRPr="00C645A2" w:rsidR="00891F66" w:rsidP="00961238" w:rsidRDefault="00891F66" w14:paraId="0191AC05" w14:textId="77777777">
                <w:pPr>
                  <w:pStyle w:val="NoSpacing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tc>
          <w:tcPr>
            <w:tcW w:w="877" w:type="dxa"/>
          </w:tcPr>
          <w:p w:rsidR="00891F66" w:rsidP="00961238" w:rsidRDefault="00891F66" w14:paraId="3B294EF3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49B9FB15C7647CDB3CAFC3420882BA1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Content>
            <w:tc>
              <w:tcPr>
                <w:tcW w:w="2372" w:type="dxa"/>
              </w:tcPr>
              <w:p w:rsidRPr="00C645A2" w:rsidR="00891F66" w:rsidP="00961238" w:rsidRDefault="00891F66" w14:paraId="4C80DC8F" w14:textId="6B3A6B0A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Pr="005E0C2F" w:rsidR="00415A98" w:rsidP="00857F34" w:rsidRDefault="00415A98" w14:paraId="2D48834E" w14:textId="6E7C6913">
      <w:pPr>
        <w:pStyle w:val="Style1"/>
        <w:rPr>
          <w:b/>
          <w:sz w:val="20"/>
          <w:u w:val="none"/>
        </w:rPr>
      </w:pPr>
    </w:p>
    <w:sectPr w:rsidRPr="005E0C2F" w:rsidR="00415A98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6DD" w:rsidP="00E40C63" w:rsidRDefault="00F836DD" w14:paraId="2A382A26" w14:textId="77777777">
      <w:pPr>
        <w:spacing w:after="0"/>
      </w:pPr>
      <w:r>
        <w:separator/>
      </w:r>
    </w:p>
  </w:endnote>
  <w:endnote w:type="continuationSeparator" w:id="0">
    <w:p w:rsidR="00F836DD" w:rsidP="00E40C63" w:rsidRDefault="00F836DD" w14:paraId="2371323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6DD" w:rsidP="00E40C63" w:rsidRDefault="00F836DD" w14:paraId="6A8DE8B2" w14:textId="77777777">
      <w:pPr>
        <w:spacing w:after="0"/>
      </w:pPr>
      <w:r>
        <w:separator/>
      </w:r>
    </w:p>
  </w:footnote>
  <w:footnote w:type="continuationSeparator" w:id="0">
    <w:p w:rsidR="00F836DD" w:rsidP="00E40C63" w:rsidRDefault="00F836DD" w14:paraId="5E9F7F2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F836DD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F836DD" w14:paraId="5BB84AE8" w14:textId="0B0A720F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D870F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D870F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F836DD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F836DD" w14:paraId="6C33CC75" w14:textId="4C5E84A9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891F66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891F6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22BF8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E5BF3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2E66C1"/>
    <w:rsid w:val="00326905"/>
    <w:rsid w:val="00337723"/>
    <w:rsid w:val="00342216"/>
    <w:rsid w:val="0034230C"/>
    <w:rsid w:val="00343D38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E781F"/>
    <w:rsid w:val="003F77E2"/>
    <w:rsid w:val="00415A98"/>
    <w:rsid w:val="00417ABE"/>
    <w:rsid w:val="00451877"/>
    <w:rsid w:val="004530BB"/>
    <w:rsid w:val="00457EC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154C"/>
    <w:rsid w:val="004C60A5"/>
    <w:rsid w:val="004D1000"/>
    <w:rsid w:val="004D7782"/>
    <w:rsid w:val="004E6401"/>
    <w:rsid w:val="004F0691"/>
    <w:rsid w:val="004F2432"/>
    <w:rsid w:val="0051660C"/>
    <w:rsid w:val="00524FE6"/>
    <w:rsid w:val="0053540D"/>
    <w:rsid w:val="00536A73"/>
    <w:rsid w:val="00543913"/>
    <w:rsid w:val="00551E99"/>
    <w:rsid w:val="00552846"/>
    <w:rsid w:val="00563D2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B0216"/>
    <w:rsid w:val="005C497A"/>
    <w:rsid w:val="005D29FA"/>
    <w:rsid w:val="005E0C2F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365D0"/>
    <w:rsid w:val="00644382"/>
    <w:rsid w:val="0064695D"/>
    <w:rsid w:val="0067225B"/>
    <w:rsid w:val="00673784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4695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B305C"/>
    <w:rsid w:val="007C3205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57F34"/>
    <w:rsid w:val="00862E42"/>
    <w:rsid w:val="008874E0"/>
    <w:rsid w:val="00891F66"/>
    <w:rsid w:val="00892517"/>
    <w:rsid w:val="00894125"/>
    <w:rsid w:val="008A3400"/>
    <w:rsid w:val="008A54A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1238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B74A6"/>
    <w:rsid w:val="009C1AD9"/>
    <w:rsid w:val="009C4504"/>
    <w:rsid w:val="009C7016"/>
    <w:rsid w:val="009C7678"/>
    <w:rsid w:val="009D3A1D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67B97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3A57"/>
    <w:rsid w:val="00B57659"/>
    <w:rsid w:val="00B60D54"/>
    <w:rsid w:val="00B61DD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BF73B4"/>
    <w:rsid w:val="00C16B43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865FE"/>
    <w:rsid w:val="00C910B5"/>
    <w:rsid w:val="00C93664"/>
    <w:rsid w:val="00CA6394"/>
    <w:rsid w:val="00CB6557"/>
    <w:rsid w:val="00CB70AD"/>
    <w:rsid w:val="00CD1B92"/>
    <w:rsid w:val="00CD65C8"/>
    <w:rsid w:val="00CE02EF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0F2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C69DB"/>
    <w:rsid w:val="00DF30F1"/>
    <w:rsid w:val="00E034DC"/>
    <w:rsid w:val="00E111C4"/>
    <w:rsid w:val="00E122F8"/>
    <w:rsid w:val="00E14AB2"/>
    <w:rsid w:val="00E16D8F"/>
    <w:rsid w:val="00E220C6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C52DC"/>
    <w:rsid w:val="00ED0377"/>
    <w:rsid w:val="00ED6FF8"/>
    <w:rsid w:val="00EE2CA3"/>
    <w:rsid w:val="00EE53F7"/>
    <w:rsid w:val="00F057B8"/>
    <w:rsid w:val="00F1228C"/>
    <w:rsid w:val="00F140CA"/>
    <w:rsid w:val="00F14176"/>
    <w:rsid w:val="00F149C3"/>
    <w:rsid w:val="00F17602"/>
    <w:rsid w:val="00F17B0B"/>
    <w:rsid w:val="00F20F72"/>
    <w:rsid w:val="00F219F1"/>
    <w:rsid w:val="00F36FA0"/>
    <w:rsid w:val="00F37E8E"/>
    <w:rsid w:val="00F44822"/>
    <w:rsid w:val="00F47692"/>
    <w:rsid w:val="00F56556"/>
    <w:rsid w:val="00F6215C"/>
    <w:rsid w:val="00F63AC2"/>
    <w:rsid w:val="00F66A1F"/>
    <w:rsid w:val="00F7015A"/>
    <w:rsid w:val="00F81620"/>
    <w:rsid w:val="00F81AE9"/>
    <w:rsid w:val="00F836DD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E4FB9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table" w:styleId="GridTable4">
    <w:name w:val="Grid Table 4"/>
    <w:basedOn w:val="TableNormal"/>
    <w:uiPriority w:val="49"/>
    <w:rsid w:val="00857F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  <w:docPart>
      <w:docPartPr>
        <w:name w:val="947A264CD2EE420BA7B623EEF5B46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BDB70-06C0-4535-9739-6EB6EC43D6EF}"/>
      </w:docPartPr>
      <w:docPartBody>
        <w:p w:rsidR="00000000" w:rsidRDefault="00E036B8" w:rsidP="00E036B8">
          <w:pPr>
            <w:pStyle w:val="947A264CD2EE420BA7B623EEF5B46625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A612EE777F4C5B961F3D0A76B56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A836A-1760-4563-85E0-F9E339CA80AA}"/>
      </w:docPartPr>
      <w:docPartBody>
        <w:p w:rsidR="00000000" w:rsidRDefault="00E036B8" w:rsidP="00E036B8">
          <w:pPr>
            <w:pStyle w:val="72A612EE777F4C5B961F3D0A76B56EFE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5843BC9453434F99C89460FEFE2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A53CE-BE41-4750-8F3B-A26A12B9F54F}"/>
      </w:docPartPr>
      <w:docPartBody>
        <w:p w:rsidR="00000000" w:rsidRDefault="00E036B8" w:rsidP="00E036B8">
          <w:pPr>
            <w:pStyle w:val="545843BC9453434F99C89460FEFE25C8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B4CC5092C14F7E90BB40225B10C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B453-D2EA-4C47-B3E0-B7C0597F585F}"/>
      </w:docPartPr>
      <w:docPartBody>
        <w:p w:rsidR="00000000" w:rsidRDefault="00E036B8" w:rsidP="00E036B8">
          <w:pPr>
            <w:pStyle w:val="B5B4CC5092C14F7E90BB40225B10C2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5305BDBE794B1ABCF1CC70D48E2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CA22C-5330-4B82-891C-BA6545CEA8BF}"/>
      </w:docPartPr>
      <w:docPartBody>
        <w:p w:rsidR="00000000" w:rsidRDefault="00E036B8" w:rsidP="00E036B8">
          <w:pPr>
            <w:pStyle w:val="685305BDBE794B1ABCF1CC70D48E202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B364828E72429E92EB72C85D79F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BA7EC-003C-461A-80B6-3E2B024B1917}"/>
      </w:docPartPr>
      <w:docPartBody>
        <w:p w:rsidR="00000000" w:rsidRDefault="00E036B8" w:rsidP="00E036B8">
          <w:pPr>
            <w:pStyle w:val="27B364828E72429E92EB72C85D79FA7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9B9FB15C7647CDB3CAFC3420882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CE8EE-9EB9-4E3C-AAA4-469F84FFE5C1}"/>
      </w:docPartPr>
      <w:docPartBody>
        <w:p w:rsidR="00000000" w:rsidRDefault="00E036B8" w:rsidP="00E036B8">
          <w:pPr>
            <w:pStyle w:val="349B9FB15C7647CDB3CAFC3420882BA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0138D"/>
    <w:rsid w:val="00046797"/>
    <w:rsid w:val="000472D7"/>
    <w:rsid w:val="000524FD"/>
    <w:rsid w:val="00065643"/>
    <w:rsid w:val="0008782E"/>
    <w:rsid w:val="000D06F7"/>
    <w:rsid w:val="000E70CA"/>
    <w:rsid w:val="001021D8"/>
    <w:rsid w:val="00111379"/>
    <w:rsid w:val="00140901"/>
    <w:rsid w:val="00172F64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D1DB0"/>
    <w:rsid w:val="003E39BD"/>
    <w:rsid w:val="00433F9F"/>
    <w:rsid w:val="0045582E"/>
    <w:rsid w:val="004A6305"/>
    <w:rsid w:val="0051080C"/>
    <w:rsid w:val="0052071E"/>
    <w:rsid w:val="00532F01"/>
    <w:rsid w:val="00563F52"/>
    <w:rsid w:val="005954E4"/>
    <w:rsid w:val="005B4F45"/>
    <w:rsid w:val="005C05B6"/>
    <w:rsid w:val="005E1886"/>
    <w:rsid w:val="005F56C9"/>
    <w:rsid w:val="006332B2"/>
    <w:rsid w:val="006427AC"/>
    <w:rsid w:val="00672748"/>
    <w:rsid w:val="00676164"/>
    <w:rsid w:val="006802F3"/>
    <w:rsid w:val="006A4ACA"/>
    <w:rsid w:val="006C7475"/>
    <w:rsid w:val="007306EB"/>
    <w:rsid w:val="007355F6"/>
    <w:rsid w:val="007904B2"/>
    <w:rsid w:val="007B0F74"/>
    <w:rsid w:val="007C1213"/>
    <w:rsid w:val="00814E65"/>
    <w:rsid w:val="0082504B"/>
    <w:rsid w:val="008268BB"/>
    <w:rsid w:val="00826E4A"/>
    <w:rsid w:val="00830EDD"/>
    <w:rsid w:val="00845ABD"/>
    <w:rsid w:val="008640A4"/>
    <w:rsid w:val="00875991"/>
    <w:rsid w:val="008A67AC"/>
    <w:rsid w:val="008C48D7"/>
    <w:rsid w:val="008E72B8"/>
    <w:rsid w:val="008F2E5F"/>
    <w:rsid w:val="00911A0F"/>
    <w:rsid w:val="0094520C"/>
    <w:rsid w:val="00947668"/>
    <w:rsid w:val="00967EFD"/>
    <w:rsid w:val="009A3957"/>
    <w:rsid w:val="009E2614"/>
    <w:rsid w:val="00A45317"/>
    <w:rsid w:val="00A4663A"/>
    <w:rsid w:val="00AA7B04"/>
    <w:rsid w:val="00AB6C7E"/>
    <w:rsid w:val="00AD1E20"/>
    <w:rsid w:val="00AD6AB8"/>
    <w:rsid w:val="00AD70FE"/>
    <w:rsid w:val="00AE1CD3"/>
    <w:rsid w:val="00AE701E"/>
    <w:rsid w:val="00AF1763"/>
    <w:rsid w:val="00B104BA"/>
    <w:rsid w:val="00B66C6B"/>
    <w:rsid w:val="00B7711D"/>
    <w:rsid w:val="00B87D0B"/>
    <w:rsid w:val="00BA07E4"/>
    <w:rsid w:val="00BD2188"/>
    <w:rsid w:val="00BD367F"/>
    <w:rsid w:val="00C02972"/>
    <w:rsid w:val="00C605B7"/>
    <w:rsid w:val="00C840F7"/>
    <w:rsid w:val="00CC28C1"/>
    <w:rsid w:val="00CE0159"/>
    <w:rsid w:val="00CE1D7D"/>
    <w:rsid w:val="00D16157"/>
    <w:rsid w:val="00D20429"/>
    <w:rsid w:val="00D2733B"/>
    <w:rsid w:val="00D61155"/>
    <w:rsid w:val="00D64A80"/>
    <w:rsid w:val="00D94A8F"/>
    <w:rsid w:val="00DB4061"/>
    <w:rsid w:val="00DD6387"/>
    <w:rsid w:val="00DF2317"/>
    <w:rsid w:val="00E036B8"/>
    <w:rsid w:val="00E0614E"/>
    <w:rsid w:val="00E35FE6"/>
    <w:rsid w:val="00E62160"/>
    <w:rsid w:val="00E6368A"/>
    <w:rsid w:val="00E81C11"/>
    <w:rsid w:val="00E9720D"/>
    <w:rsid w:val="00EC03BA"/>
    <w:rsid w:val="00ED4D6E"/>
    <w:rsid w:val="00ED6B63"/>
    <w:rsid w:val="00EE5056"/>
    <w:rsid w:val="00F11BE4"/>
    <w:rsid w:val="00F52410"/>
    <w:rsid w:val="00F93C3D"/>
    <w:rsid w:val="00FC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6B8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  <w:style w:type="paragraph" w:customStyle="1" w:styleId="9675A92187C4481CA5764E1A4C64EB68">
    <w:name w:val="9675A92187C4481CA5764E1A4C64EB68"/>
    <w:rsid w:val="00967EFD"/>
  </w:style>
  <w:style w:type="paragraph" w:customStyle="1" w:styleId="5A3577BB5F254DC5905F8738BEF23EFB">
    <w:name w:val="5A3577BB5F254DC5905F8738BEF23EFB"/>
    <w:rsid w:val="00967EFD"/>
  </w:style>
  <w:style w:type="paragraph" w:customStyle="1" w:styleId="18CDC44CEAF041DDBE7E42418F440C5B">
    <w:name w:val="18CDC44CEAF041DDBE7E42418F440C5B"/>
    <w:rsid w:val="00967EFD"/>
  </w:style>
  <w:style w:type="paragraph" w:customStyle="1" w:styleId="309C8D3301DC43118F9F98FC403D46FD">
    <w:name w:val="309C8D3301DC43118F9F98FC403D46FD"/>
    <w:rsid w:val="00967EFD"/>
  </w:style>
  <w:style w:type="paragraph" w:customStyle="1" w:styleId="8531746D871146CAA6079439A3830D8E">
    <w:name w:val="8531746D871146CAA6079439A3830D8E"/>
    <w:rsid w:val="00967EFD"/>
  </w:style>
  <w:style w:type="paragraph" w:customStyle="1" w:styleId="1E2B3BB8F2984C539B2A9CC75D58BFDD">
    <w:name w:val="1E2B3BB8F2984C539B2A9CC75D58BFDD"/>
    <w:rsid w:val="00AD6AB8"/>
  </w:style>
  <w:style w:type="paragraph" w:customStyle="1" w:styleId="B9B9AF0088A0490A9909C34AC83A7F04">
    <w:name w:val="B9B9AF0088A0490A9909C34AC83A7F04"/>
    <w:rsid w:val="00AD6AB8"/>
  </w:style>
  <w:style w:type="paragraph" w:customStyle="1" w:styleId="631110C25E59471F88CC70FF9DF445E2">
    <w:name w:val="631110C25E59471F88CC70FF9DF445E2"/>
    <w:rsid w:val="00AD6AB8"/>
  </w:style>
  <w:style w:type="paragraph" w:customStyle="1" w:styleId="412C424F460244379A0486F936E2FA5B">
    <w:name w:val="412C424F460244379A0486F936E2FA5B"/>
    <w:rsid w:val="00AD6AB8"/>
  </w:style>
  <w:style w:type="paragraph" w:customStyle="1" w:styleId="A35F4F0B46C3494892F51865AADA6EC6">
    <w:name w:val="A35F4F0B46C3494892F51865AADA6EC6"/>
    <w:rsid w:val="00AD6AB8"/>
  </w:style>
  <w:style w:type="paragraph" w:customStyle="1" w:styleId="0641712A84C44E29BA619EEBD96519D4">
    <w:name w:val="0641712A84C44E29BA619EEBD96519D4"/>
    <w:rsid w:val="00AD6AB8"/>
  </w:style>
  <w:style w:type="paragraph" w:customStyle="1" w:styleId="F20C1A6209864EA58A6A0220CA86CF6B">
    <w:name w:val="F20C1A6209864EA58A6A0220CA86CF6B"/>
    <w:rsid w:val="0051080C"/>
  </w:style>
  <w:style w:type="paragraph" w:customStyle="1" w:styleId="16501253514A41D98258DCC0303590B5">
    <w:name w:val="16501253514A41D98258DCC0303590B5"/>
    <w:rsid w:val="0051080C"/>
  </w:style>
  <w:style w:type="paragraph" w:customStyle="1" w:styleId="29F370D516B24F7AB7F5BD4D4603B19F">
    <w:name w:val="29F370D516B24F7AB7F5BD4D4603B19F"/>
    <w:rsid w:val="0051080C"/>
  </w:style>
  <w:style w:type="paragraph" w:customStyle="1" w:styleId="F69D3B43E48148E789E8609391BEDE71">
    <w:name w:val="F69D3B43E48148E789E8609391BEDE71"/>
    <w:rsid w:val="0051080C"/>
  </w:style>
  <w:style w:type="paragraph" w:customStyle="1" w:styleId="942D506629BB43E48E466F5DDE1AC4B0">
    <w:name w:val="942D506629BB43E48E466F5DDE1AC4B0"/>
    <w:rsid w:val="0051080C"/>
  </w:style>
  <w:style w:type="paragraph" w:customStyle="1" w:styleId="A4FB0E5A092A47D6ABD12AD4C7BE3A8E">
    <w:name w:val="A4FB0E5A092A47D6ABD12AD4C7BE3A8E"/>
    <w:rsid w:val="0051080C"/>
  </w:style>
  <w:style w:type="paragraph" w:customStyle="1" w:styleId="1C98E16B54B64B0F8BBD48656174AA1D">
    <w:name w:val="1C98E16B54B64B0F8BBD48656174AA1D"/>
    <w:rsid w:val="0051080C"/>
  </w:style>
  <w:style w:type="paragraph" w:customStyle="1" w:styleId="123A425D00E64F88843E91294F9DF329">
    <w:name w:val="123A425D00E64F88843E91294F9DF329"/>
    <w:rsid w:val="00AB6C7E"/>
  </w:style>
  <w:style w:type="paragraph" w:customStyle="1" w:styleId="7E83B95F9CDB4AA4BB4D7177EBE2C27E">
    <w:name w:val="7E83B95F9CDB4AA4BB4D7177EBE2C27E"/>
    <w:rsid w:val="00C840F7"/>
  </w:style>
  <w:style w:type="paragraph" w:customStyle="1" w:styleId="2B80C8D2AB794DA5AE31D366084EB4E2">
    <w:name w:val="2B80C8D2AB794DA5AE31D366084EB4E2"/>
    <w:rsid w:val="00C840F7"/>
  </w:style>
  <w:style w:type="paragraph" w:customStyle="1" w:styleId="EB6D8A9F82C842F0BC18A63BFA931E18">
    <w:name w:val="EB6D8A9F82C842F0BC18A63BFA931E18"/>
    <w:rsid w:val="00C840F7"/>
  </w:style>
  <w:style w:type="paragraph" w:customStyle="1" w:styleId="1882F163BBB44E1085A55E973B534035">
    <w:name w:val="1882F163BBB44E1085A55E973B534035"/>
    <w:rsid w:val="00C840F7"/>
  </w:style>
  <w:style w:type="paragraph" w:customStyle="1" w:styleId="1521F7CCBE3A4788A7FE8623F70B575B">
    <w:name w:val="1521F7CCBE3A4788A7FE8623F70B575B"/>
    <w:rsid w:val="00C840F7"/>
  </w:style>
  <w:style w:type="paragraph" w:customStyle="1" w:styleId="C1C3D0BC755D44D7B69EEA317ADA5F3A">
    <w:name w:val="C1C3D0BC755D44D7B69EEA317ADA5F3A"/>
    <w:rsid w:val="00BD2188"/>
  </w:style>
  <w:style w:type="paragraph" w:customStyle="1" w:styleId="9D4F14D1C7764F05982B22387A3C9317">
    <w:name w:val="9D4F14D1C7764F05982B22387A3C9317"/>
    <w:rsid w:val="00BD2188"/>
  </w:style>
  <w:style w:type="paragraph" w:customStyle="1" w:styleId="C0FDA98732F142D2A76B7483F15188AD">
    <w:name w:val="C0FDA98732F142D2A76B7483F15188AD"/>
    <w:rsid w:val="00BD2188"/>
  </w:style>
  <w:style w:type="paragraph" w:customStyle="1" w:styleId="A44954CBA1924133B202DFE9E0400400">
    <w:name w:val="A44954CBA1924133B202DFE9E0400400"/>
    <w:rsid w:val="00BD2188"/>
  </w:style>
  <w:style w:type="paragraph" w:customStyle="1" w:styleId="1E8CCD61019548AFBC53150114B8A464">
    <w:name w:val="1E8CCD61019548AFBC53150114B8A464"/>
    <w:rsid w:val="00BD2188"/>
  </w:style>
  <w:style w:type="paragraph" w:customStyle="1" w:styleId="A6A48D3F4EBD4455B124751A617A4119">
    <w:name w:val="A6A48D3F4EBD4455B124751A617A4119"/>
    <w:rsid w:val="00BD2188"/>
  </w:style>
  <w:style w:type="paragraph" w:customStyle="1" w:styleId="4668BD2CDF2A44A69DB2BDC1AB51FB9F">
    <w:name w:val="4668BD2CDF2A44A69DB2BDC1AB51FB9F"/>
    <w:rsid w:val="00BD2188"/>
  </w:style>
  <w:style w:type="paragraph" w:customStyle="1" w:styleId="25A691AC97E147B086DA6482DD343FB9">
    <w:name w:val="25A691AC97E147B086DA6482DD343FB9"/>
    <w:rsid w:val="00BD2188"/>
  </w:style>
  <w:style w:type="paragraph" w:customStyle="1" w:styleId="B63074D456A241AD95216D65F05B2C73">
    <w:name w:val="B63074D456A241AD95216D65F05B2C73"/>
    <w:rsid w:val="00BD2188"/>
  </w:style>
  <w:style w:type="paragraph" w:customStyle="1" w:styleId="139676C2E80E4515B54CDCD276DD73A7">
    <w:name w:val="139676C2E80E4515B54CDCD276DD73A7"/>
    <w:rsid w:val="00BD2188"/>
  </w:style>
  <w:style w:type="paragraph" w:customStyle="1" w:styleId="279F6CF064F04DACAB3BA22F350BADFE">
    <w:name w:val="279F6CF064F04DACAB3BA22F350BADFE"/>
    <w:rsid w:val="00BD2188"/>
  </w:style>
  <w:style w:type="paragraph" w:customStyle="1" w:styleId="106697EE83874B1C8BFA2B689CC55B81">
    <w:name w:val="106697EE83874B1C8BFA2B689CC55B81"/>
    <w:rsid w:val="00BD2188"/>
  </w:style>
  <w:style w:type="paragraph" w:customStyle="1" w:styleId="ED44C618E84444C281109078C29146A7">
    <w:name w:val="ED44C618E84444C281109078C29146A7"/>
    <w:rsid w:val="00BD2188"/>
  </w:style>
  <w:style w:type="paragraph" w:customStyle="1" w:styleId="F6D62CE4733144A2BEBCCCA3D6AF0215">
    <w:name w:val="F6D62CE4733144A2BEBCCCA3D6AF0215"/>
    <w:rsid w:val="00BD2188"/>
  </w:style>
  <w:style w:type="paragraph" w:customStyle="1" w:styleId="76D878CCDD58465CB1F63ED6945FC6D5">
    <w:name w:val="76D878CCDD58465CB1F63ED6945FC6D5"/>
    <w:rsid w:val="00BD2188"/>
  </w:style>
  <w:style w:type="paragraph" w:customStyle="1" w:styleId="296C80708F134840A30F38416ABB9ECA">
    <w:name w:val="296C80708F134840A30F38416ABB9ECA"/>
    <w:rsid w:val="00BD2188"/>
  </w:style>
  <w:style w:type="paragraph" w:customStyle="1" w:styleId="7774E429B4514C09AC79E17F06BA4E5E">
    <w:name w:val="7774E429B4514C09AC79E17F06BA4E5E"/>
    <w:rsid w:val="00BD2188"/>
  </w:style>
  <w:style w:type="paragraph" w:customStyle="1" w:styleId="8E825F0ED1FD41918BAA2C93E44FDFF9">
    <w:name w:val="8E825F0ED1FD41918BAA2C93E44FDFF9"/>
    <w:rsid w:val="00BD2188"/>
  </w:style>
  <w:style w:type="paragraph" w:customStyle="1" w:styleId="DB239EAEA25C43A4B665C2DE803F9828">
    <w:name w:val="DB239EAEA25C43A4B665C2DE803F9828"/>
    <w:rsid w:val="00BD2188"/>
  </w:style>
  <w:style w:type="paragraph" w:customStyle="1" w:styleId="79454CB10B834F968F919B925A7E9EE1">
    <w:name w:val="79454CB10B834F968F919B925A7E9EE1"/>
    <w:rsid w:val="00BD2188"/>
  </w:style>
  <w:style w:type="paragraph" w:customStyle="1" w:styleId="4B28881239424D9F921E4CB219B0EE91">
    <w:name w:val="4B28881239424D9F921E4CB219B0EE91"/>
    <w:rsid w:val="00BD2188"/>
  </w:style>
  <w:style w:type="paragraph" w:customStyle="1" w:styleId="C4CEC75026124587B27DEA521139032C">
    <w:name w:val="C4CEC75026124587B27DEA521139032C"/>
    <w:rsid w:val="00BD2188"/>
  </w:style>
  <w:style w:type="paragraph" w:customStyle="1" w:styleId="365B5A1D39954CFF9A5664FF96EA7B74">
    <w:name w:val="365B5A1D39954CFF9A5664FF96EA7B74"/>
    <w:rsid w:val="00BD2188"/>
  </w:style>
  <w:style w:type="paragraph" w:customStyle="1" w:styleId="EAE50132FD804CCBA7B3E168C2894DF7">
    <w:name w:val="EAE50132FD804CCBA7B3E168C2894DF7"/>
    <w:rsid w:val="00BD2188"/>
  </w:style>
  <w:style w:type="paragraph" w:customStyle="1" w:styleId="2BD5F482649F48C08E8690A53F630484">
    <w:name w:val="2BD5F482649F48C08E8690A53F630484"/>
    <w:rsid w:val="00BD2188"/>
  </w:style>
  <w:style w:type="paragraph" w:customStyle="1" w:styleId="901306040CD548FC97B6B449C8C42FA1">
    <w:name w:val="901306040CD548FC97B6B449C8C42FA1"/>
    <w:rsid w:val="00BD2188"/>
  </w:style>
  <w:style w:type="paragraph" w:customStyle="1" w:styleId="F30470E7462B42AEAC24BA4A47BC9F27">
    <w:name w:val="F30470E7462B42AEAC24BA4A47BC9F27"/>
    <w:rsid w:val="00BD2188"/>
  </w:style>
  <w:style w:type="paragraph" w:customStyle="1" w:styleId="D6B647850CEB4AF1AA86D62B925A8A30">
    <w:name w:val="D6B647850CEB4AF1AA86D62B925A8A30"/>
    <w:rsid w:val="00BD2188"/>
  </w:style>
  <w:style w:type="paragraph" w:customStyle="1" w:styleId="A412DDD954C1467A8FAF0B5DFC026C51">
    <w:name w:val="A412DDD954C1467A8FAF0B5DFC026C51"/>
    <w:rsid w:val="00BD2188"/>
  </w:style>
  <w:style w:type="paragraph" w:customStyle="1" w:styleId="DB34A9B6856B4027849F6FC29A9D3D00">
    <w:name w:val="DB34A9B6856B4027849F6FC29A9D3D00"/>
    <w:rsid w:val="00BD2188"/>
  </w:style>
  <w:style w:type="paragraph" w:customStyle="1" w:styleId="02EC4CF8CAE64540B92D160D2A0036B8">
    <w:name w:val="02EC4CF8CAE64540B92D160D2A0036B8"/>
    <w:rsid w:val="00BD2188"/>
  </w:style>
  <w:style w:type="paragraph" w:customStyle="1" w:styleId="708626679C074AC0A59D12F41114614E">
    <w:name w:val="708626679C074AC0A59D12F41114614E"/>
    <w:rsid w:val="00BD2188"/>
  </w:style>
  <w:style w:type="paragraph" w:customStyle="1" w:styleId="0BF36071BD214C64AD9DE88C31673A12">
    <w:name w:val="0BF36071BD214C64AD9DE88C31673A12"/>
    <w:rsid w:val="00BD2188"/>
  </w:style>
  <w:style w:type="paragraph" w:customStyle="1" w:styleId="FF7AFAF1C8804664BA721B12BAB338B1">
    <w:name w:val="FF7AFAF1C8804664BA721B12BAB338B1"/>
    <w:rsid w:val="00BD2188"/>
  </w:style>
  <w:style w:type="paragraph" w:customStyle="1" w:styleId="1417946FB4594ED3A3DE01CCC3BEBEFA">
    <w:name w:val="1417946FB4594ED3A3DE01CCC3BEBEFA"/>
    <w:rsid w:val="00BD2188"/>
  </w:style>
  <w:style w:type="paragraph" w:customStyle="1" w:styleId="C6055B6105D4431497FA7FEBA253F746">
    <w:name w:val="C6055B6105D4431497FA7FEBA253F746"/>
    <w:rsid w:val="00BD2188"/>
  </w:style>
  <w:style w:type="paragraph" w:customStyle="1" w:styleId="9F4EAC60A30F44428CE7B0A4A385E282">
    <w:name w:val="9F4EAC60A30F44428CE7B0A4A385E282"/>
    <w:rsid w:val="00BD2188"/>
  </w:style>
  <w:style w:type="paragraph" w:customStyle="1" w:styleId="E817703976BD43D0A754E6E2C3F21547">
    <w:name w:val="E817703976BD43D0A754E6E2C3F21547"/>
    <w:rsid w:val="00BD2188"/>
  </w:style>
  <w:style w:type="paragraph" w:customStyle="1" w:styleId="68FC5ED23F7A488191B91278CAF219EB">
    <w:name w:val="68FC5ED23F7A488191B91278CAF219EB"/>
    <w:rsid w:val="00BD2188"/>
  </w:style>
  <w:style w:type="paragraph" w:customStyle="1" w:styleId="49C7C3B0C7DC471488DB612F830096D3">
    <w:name w:val="49C7C3B0C7DC471488DB612F830096D3"/>
    <w:rsid w:val="00BD2188"/>
  </w:style>
  <w:style w:type="paragraph" w:customStyle="1" w:styleId="D34B8F4F3B0047F78490A7675DD7ABE9">
    <w:name w:val="D34B8F4F3B0047F78490A7675DD7ABE9"/>
    <w:rsid w:val="00BD2188"/>
  </w:style>
  <w:style w:type="paragraph" w:customStyle="1" w:styleId="790B62A8485B424684FD1BD229FCAA3A">
    <w:name w:val="790B62A8485B424684FD1BD229FCAA3A"/>
    <w:rsid w:val="00BD2188"/>
  </w:style>
  <w:style w:type="paragraph" w:customStyle="1" w:styleId="6FC47A03FAE94781B157C31EF6401982">
    <w:name w:val="6FC47A03FAE94781B157C31EF6401982"/>
    <w:rsid w:val="00BD2188"/>
  </w:style>
  <w:style w:type="paragraph" w:customStyle="1" w:styleId="58DE1F87F76B418D91E4D80A8BEAE80F">
    <w:name w:val="58DE1F87F76B418D91E4D80A8BEAE80F"/>
    <w:rsid w:val="00BD2188"/>
  </w:style>
  <w:style w:type="paragraph" w:customStyle="1" w:styleId="8E96B7685C15454E8131689D0B2AE551">
    <w:name w:val="8E96B7685C15454E8131689D0B2AE551"/>
    <w:rsid w:val="00BD2188"/>
  </w:style>
  <w:style w:type="paragraph" w:customStyle="1" w:styleId="EEC6EE01EB11405089C117252AA33C17">
    <w:name w:val="EEC6EE01EB11405089C117252AA33C17"/>
    <w:rsid w:val="00BD2188"/>
  </w:style>
  <w:style w:type="paragraph" w:customStyle="1" w:styleId="3E5A55CB09FC49FE8F19619876AF0D7B">
    <w:name w:val="3E5A55CB09FC49FE8F19619876AF0D7B"/>
    <w:rsid w:val="00BD2188"/>
  </w:style>
  <w:style w:type="paragraph" w:customStyle="1" w:styleId="CFB0194E81C945D0957CCB2844CC17C4">
    <w:name w:val="CFB0194E81C945D0957CCB2844CC17C4"/>
    <w:rsid w:val="00BD2188"/>
  </w:style>
  <w:style w:type="paragraph" w:customStyle="1" w:styleId="8828BDA275B047FB891AC480B1A710F6">
    <w:name w:val="8828BDA275B047FB891AC480B1A710F6"/>
    <w:rsid w:val="00BD2188"/>
  </w:style>
  <w:style w:type="paragraph" w:customStyle="1" w:styleId="1180DABEA3E74C5A8BDD682F27C30073">
    <w:name w:val="1180DABEA3E74C5A8BDD682F27C30073"/>
    <w:rsid w:val="00BD2188"/>
  </w:style>
  <w:style w:type="paragraph" w:customStyle="1" w:styleId="6BA73F1C94814628B32A81FB02F52FAA">
    <w:name w:val="6BA73F1C94814628B32A81FB02F52FAA"/>
    <w:rsid w:val="00BD2188"/>
  </w:style>
  <w:style w:type="paragraph" w:customStyle="1" w:styleId="5EE23BF4C81845F8BEE386CCE118B09D">
    <w:name w:val="5EE23BF4C81845F8BEE386CCE118B09D"/>
    <w:rsid w:val="00BD2188"/>
  </w:style>
  <w:style w:type="paragraph" w:customStyle="1" w:styleId="E0415DDFEE2149928C3CE63188857033">
    <w:name w:val="E0415DDFEE2149928C3CE63188857033"/>
    <w:rsid w:val="00BD2188"/>
  </w:style>
  <w:style w:type="paragraph" w:customStyle="1" w:styleId="E9060240243040F39DCFFAE439A95322">
    <w:name w:val="E9060240243040F39DCFFAE439A95322"/>
    <w:rsid w:val="00BD2188"/>
  </w:style>
  <w:style w:type="paragraph" w:customStyle="1" w:styleId="92DC544312B1469BBF56616EA07CEDDE">
    <w:name w:val="92DC544312B1469BBF56616EA07CEDDE"/>
    <w:rsid w:val="00BD2188"/>
  </w:style>
  <w:style w:type="paragraph" w:customStyle="1" w:styleId="69397311138A4AEA8C8072D25A49767D">
    <w:name w:val="69397311138A4AEA8C8072D25A49767D"/>
    <w:rsid w:val="00BD2188"/>
  </w:style>
  <w:style w:type="paragraph" w:customStyle="1" w:styleId="F5F964F5D069438C8DA089E64F7D9A29">
    <w:name w:val="F5F964F5D069438C8DA089E64F7D9A29"/>
    <w:rsid w:val="00BD2188"/>
  </w:style>
  <w:style w:type="paragraph" w:customStyle="1" w:styleId="D0C251D0434E4ABA8D50D7C096DFAB4B">
    <w:name w:val="D0C251D0434E4ABA8D50D7C096DFAB4B"/>
    <w:rsid w:val="00BD2188"/>
  </w:style>
  <w:style w:type="paragraph" w:customStyle="1" w:styleId="4779D698923249AF9E6D92EA7E5E9648">
    <w:name w:val="4779D698923249AF9E6D92EA7E5E9648"/>
    <w:rsid w:val="00BD2188"/>
  </w:style>
  <w:style w:type="paragraph" w:customStyle="1" w:styleId="A6DD3444181B4E9180C4CCAEC923AA92">
    <w:name w:val="A6DD3444181B4E9180C4CCAEC923AA92"/>
    <w:rsid w:val="00BD2188"/>
  </w:style>
  <w:style w:type="paragraph" w:customStyle="1" w:styleId="788C744B00ED4ED7BBA9194A33102C79">
    <w:name w:val="788C744B00ED4ED7BBA9194A33102C79"/>
    <w:rsid w:val="00BD2188"/>
  </w:style>
  <w:style w:type="paragraph" w:customStyle="1" w:styleId="35BD2F5C72EF4186BB5B00D5367436D7">
    <w:name w:val="35BD2F5C72EF4186BB5B00D5367436D7"/>
    <w:rsid w:val="00BD2188"/>
  </w:style>
  <w:style w:type="paragraph" w:customStyle="1" w:styleId="663F95685AB143A1A1189E811BA67B1D">
    <w:name w:val="663F95685AB143A1A1189E811BA67B1D"/>
    <w:rsid w:val="00BD2188"/>
  </w:style>
  <w:style w:type="paragraph" w:customStyle="1" w:styleId="6F54E48FEB4A474CB4A4AD622CA08B1B">
    <w:name w:val="6F54E48FEB4A474CB4A4AD622CA08B1B"/>
    <w:rsid w:val="00BD2188"/>
  </w:style>
  <w:style w:type="paragraph" w:customStyle="1" w:styleId="6AAA8235E9C848BC992D7A161EEDA9A1">
    <w:name w:val="6AAA8235E9C848BC992D7A161EEDA9A1"/>
    <w:rsid w:val="00BD2188"/>
  </w:style>
  <w:style w:type="paragraph" w:customStyle="1" w:styleId="AF59F1EC94C24D4190D5F1F8607E849E">
    <w:name w:val="AF59F1EC94C24D4190D5F1F8607E849E"/>
    <w:rsid w:val="00BD2188"/>
  </w:style>
  <w:style w:type="paragraph" w:customStyle="1" w:styleId="C4BED3A50F464474B2745FD8C5F3E050">
    <w:name w:val="C4BED3A50F464474B2745FD8C5F3E050"/>
    <w:rsid w:val="00BD2188"/>
  </w:style>
  <w:style w:type="paragraph" w:customStyle="1" w:styleId="A94BE8C7E1F4416CBA624EBA9C950148">
    <w:name w:val="A94BE8C7E1F4416CBA624EBA9C950148"/>
    <w:rsid w:val="00BD2188"/>
  </w:style>
  <w:style w:type="paragraph" w:customStyle="1" w:styleId="E3B93BF5254143B8AAD6F1DC9C63A971">
    <w:name w:val="E3B93BF5254143B8AAD6F1DC9C63A971"/>
    <w:rsid w:val="00BD2188"/>
  </w:style>
  <w:style w:type="paragraph" w:customStyle="1" w:styleId="D6793242A7E14C26A9D1E13E5C6ADCE7">
    <w:name w:val="D6793242A7E14C26A9D1E13E5C6ADCE7"/>
    <w:rsid w:val="00BD2188"/>
  </w:style>
  <w:style w:type="paragraph" w:customStyle="1" w:styleId="B6DF65D98D6440DD8CFB0B2448E19FB8">
    <w:name w:val="B6DF65D98D6440DD8CFB0B2448E19FB8"/>
    <w:rsid w:val="00BD2188"/>
  </w:style>
  <w:style w:type="paragraph" w:customStyle="1" w:styleId="FA892E90478743A5BA37F6D9B3331BBC">
    <w:name w:val="FA892E90478743A5BA37F6D9B3331BBC"/>
    <w:rsid w:val="00BD2188"/>
  </w:style>
  <w:style w:type="paragraph" w:customStyle="1" w:styleId="08253FAD96B54E4686473E31CCF3F6AA">
    <w:name w:val="08253FAD96B54E4686473E31CCF3F6AA"/>
    <w:rsid w:val="00BD2188"/>
  </w:style>
  <w:style w:type="paragraph" w:customStyle="1" w:styleId="5799AB79E28A4425A8517CB9FE367922">
    <w:name w:val="5799AB79E28A4425A8517CB9FE367922"/>
    <w:rsid w:val="00BD2188"/>
  </w:style>
  <w:style w:type="paragraph" w:customStyle="1" w:styleId="88E0B7350CD64B4FB499105CA8B1DFA3">
    <w:name w:val="88E0B7350CD64B4FB499105CA8B1DFA3"/>
    <w:rsid w:val="00BD2188"/>
  </w:style>
  <w:style w:type="paragraph" w:customStyle="1" w:styleId="DE0FB36CE047402A833CC4CA4C3F14A0">
    <w:name w:val="DE0FB36CE047402A833CC4CA4C3F14A0"/>
    <w:rsid w:val="00BD2188"/>
  </w:style>
  <w:style w:type="paragraph" w:customStyle="1" w:styleId="B7EFF6F647C344A4A65A5D61D55438A8">
    <w:name w:val="B7EFF6F647C344A4A65A5D61D55438A8"/>
    <w:rsid w:val="00BD2188"/>
  </w:style>
  <w:style w:type="paragraph" w:customStyle="1" w:styleId="0AF6C4EC789A444AA246E0047507A920">
    <w:name w:val="0AF6C4EC789A444AA246E0047507A920"/>
    <w:rsid w:val="00BD2188"/>
  </w:style>
  <w:style w:type="paragraph" w:customStyle="1" w:styleId="FAD8966F43B14654A5F9E031C027E7D1">
    <w:name w:val="FAD8966F43B14654A5F9E031C027E7D1"/>
    <w:rsid w:val="00BD2188"/>
  </w:style>
  <w:style w:type="paragraph" w:customStyle="1" w:styleId="38330274121F41B98D6B6FAD681B154A">
    <w:name w:val="38330274121F41B98D6B6FAD681B154A"/>
    <w:rsid w:val="00BD2188"/>
  </w:style>
  <w:style w:type="paragraph" w:customStyle="1" w:styleId="72B9BB660D1643EA83031C44B931DB87">
    <w:name w:val="72B9BB660D1643EA83031C44B931DB87"/>
    <w:rsid w:val="00532F01"/>
  </w:style>
  <w:style w:type="paragraph" w:customStyle="1" w:styleId="6E121F058FC04B7FA23AA883F1BFDAB1">
    <w:name w:val="6E121F058FC04B7FA23AA883F1BFDAB1"/>
    <w:rsid w:val="00532F01"/>
  </w:style>
  <w:style w:type="paragraph" w:customStyle="1" w:styleId="1651592404E44720808FDFA45E669EDF">
    <w:name w:val="1651592404E44720808FDFA45E669EDF"/>
    <w:rsid w:val="00532F01"/>
  </w:style>
  <w:style w:type="paragraph" w:customStyle="1" w:styleId="6932C9049FEB436A9D250E7F42C25613">
    <w:name w:val="6932C9049FEB436A9D250E7F42C25613"/>
    <w:rsid w:val="00532F01"/>
  </w:style>
  <w:style w:type="paragraph" w:customStyle="1" w:styleId="EA2C8097952B43928435C232F4627F0C">
    <w:name w:val="EA2C8097952B43928435C232F4627F0C"/>
    <w:rsid w:val="00532F01"/>
  </w:style>
  <w:style w:type="paragraph" w:customStyle="1" w:styleId="55538BE4516548F09B3E293204B9C19A">
    <w:name w:val="55538BE4516548F09B3E293204B9C19A"/>
    <w:rsid w:val="00532F01"/>
  </w:style>
  <w:style w:type="paragraph" w:customStyle="1" w:styleId="1AA2603ED05E4D679D00233E3459C318">
    <w:name w:val="1AA2603ED05E4D679D00233E3459C318"/>
    <w:rsid w:val="00532F01"/>
  </w:style>
  <w:style w:type="paragraph" w:customStyle="1" w:styleId="7699B3EF57494D3DBBAC702DD07D4ECE">
    <w:name w:val="7699B3EF57494D3DBBAC702DD07D4ECE"/>
    <w:rsid w:val="00532F01"/>
  </w:style>
  <w:style w:type="paragraph" w:customStyle="1" w:styleId="947A264CD2EE420BA7B623EEF5B46625">
    <w:name w:val="947A264CD2EE420BA7B623EEF5B46625"/>
    <w:rsid w:val="00E036B8"/>
  </w:style>
  <w:style w:type="paragraph" w:customStyle="1" w:styleId="72A612EE777F4C5B961F3D0A76B56EFE">
    <w:name w:val="72A612EE777F4C5B961F3D0A76B56EFE"/>
    <w:rsid w:val="00E036B8"/>
  </w:style>
  <w:style w:type="paragraph" w:customStyle="1" w:styleId="545843BC9453434F99C89460FEFE25C8">
    <w:name w:val="545843BC9453434F99C89460FEFE25C8"/>
    <w:rsid w:val="00E036B8"/>
  </w:style>
  <w:style w:type="paragraph" w:customStyle="1" w:styleId="B5B4CC5092C14F7E90BB40225B10C2B9">
    <w:name w:val="B5B4CC5092C14F7E90BB40225B10C2B9"/>
    <w:rsid w:val="00E036B8"/>
  </w:style>
  <w:style w:type="paragraph" w:customStyle="1" w:styleId="685305BDBE794B1ABCF1CC70D48E2027">
    <w:name w:val="685305BDBE794B1ABCF1CC70D48E2027"/>
    <w:rsid w:val="00E036B8"/>
  </w:style>
  <w:style w:type="paragraph" w:customStyle="1" w:styleId="27B364828E72429E92EB72C85D79FA71">
    <w:name w:val="27B364828E72429E92EB72C85D79FA71"/>
    <w:rsid w:val="00E036B8"/>
  </w:style>
  <w:style w:type="paragraph" w:customStyle="1" w:styleId="349B9FB15C7647CDB3CAFC3420882BA1">
    <w:name w:val="349B9FB15C7647CDB3CAFC3420882BA1"/>
    <w:rsid w:val="00E036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a x > T a x < / T a x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a x > T o t a l T a x < / T o t a l T a x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B2090C78-246F-4EBD-A064-69C8F8363B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2023-09-14T09:29:00Z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